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5F" w:rsidRDefault="003216A3">
      <w:proofErr w:type="spellStart"/>
      <w:r>
        <w:t>Nama</w:t>
      </w:r>
      <w:proofErr w:type="spellEnd"/>
      <w:r>
        <w:t xml:space="preserve">: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3216A3" w:rsidRDefault="003216A3">
      <w:r>
        <w:t>Nim</w:t>
      </w:r>
      <w:proofErr w:type="gramStart"/>
      <w:r>
        <w:t>:L200150120</w:t>
      </w:r>
      <w:proofErr w:type="gramEnd"/>
    </w:p>
    <w:p w:rsidR="003216A3" w:rsidRDefault="003216A3"/>
    <w:p w:rsidR="003216A3" w:rsidRDefault="003216A3">
      <w:proofErr w:type="gramStart"/>
      <w:r>
        <w:t>1.Soal</w:t>
      </w:r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CRC</w:t>
      </w:r>
    </w:p>
    <w:p w:rsidR="003216A3" w:rsidRDefault="003216A3">
      <w:r>
        <w:tab/>
        <w:t xml:space="preserve">D= </w:t>
      </w:r>
      <w:proofErr w:type="spellStart"/>
      <w:r>
        <w:t>depan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3216A3" w:rsidRDefault="003216A3">
      <w:r>
        <w:tab/>
        <w:t>P=A (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ascii</w:t>
      </w:r>
      <w:proofErr w:type="spellEnd"/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0 paling </w:t>
      </w:r>
      <w:proofErr w:type="spellStart"/>
      <w:r>
        <w:t>kiri</w:t>
      </w:r>
      <w:proofErr w:type="spellEnd"/>
      <w:r>
        <w:t>)</w:t>
      </w:r>
    </w:p>
    <w:p w:rsidR="003216A3" w:rsidRDefault="003216A3">
      <w:proofErr w:type="spellStart"/>
      <w:r>
        <w:t>Hitung</w:t>
      </w:r>
      <w:proofErr w:type="spellEnd"/>
      <w:r>
        <w:t xml:space="preserve"> T?</w:t>
      </w:r>
    </w:p>
    <w:p w:rsidR="003216A3" w:rsidRDefault="003216A3" w:rsidP="00B539A1">
      <w:pPr>
        <w:spacing w:after="120"/>
      </w:pPr>
    </w:p>
    <w:p w:rsidR="003216A3" w:rsidRDefault="003216A3">
      <w:proofErr w:type="spellStart"/>
      <w:r>
        <w:t>Jawab</w:t>
      </w:r>
      <w:proofErr w:type="spellEnd"/>
      <w:r>
        <w:t>:</w:t>
      </w:r>
    </w:p>
    <w:p w:rsidR="003216A3" w:rsidRDefault="003216A3">
      <w:proofErr w:type="spellStart"/>
      <w:proofErr w:type="gramStart"/>
      <w:r>
        <w:t>adi</w:t>
      </w:r>
      <w:proofErr w:type="spellEnd"/>
      <w:r>
        <w:t>=</w:t>
      </w:r>
      <w:proofErr w:type="gramEnd"/>
      <w:r>
        <w:t>011000010110010001101001</w:t>
      </w:r>
    </w:p>
    <w:p w:rsidR="003216A3" w:rsidRDefault="003216A3">
      <w:r>
        <w:t>P=1000001</w:t>
      </w:r>
    </w:p>
    <w:p w:rsidR="003216A3" w:rsidRDefault="003216A3">
      <w:r>
        <w:t>T=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D+R</w:t>
      </w:r>
    </w:p>
    <w:p w:rsidR="004A210C" w:rsidRDefault="003216A3">
      <w:proofErr w:type="spellStart"/>
      <w:r>
        <w:t>Jadi</w:t>
      </w:r>
      <w:proofErr w:type="spellEnd"/>
      <w:r>
        <w:t xml:space="preserve"> T=</w:t>
      </w:r>
      <m:oMath>
        <m:r>
          <w:rPr>
            <w:rFonts w:ascii="Cambria Math" w:hAnsi="Cambria Math"/>
          </w:rPr>
          <m:t>011000010110010001101001xxxxxx</m:t>
        </m:r>
      </m:oMath>
    </w:p>
    <w:p w:rsidR="00B539A1" w:rsidRDefault="00B539A1"/>
    <w:p w:rsidR="00B539A1" w:rsidRDefault="00B539A1" w:rsidP="00B539A1">
      <w:pPr>
        <w:spacing w:after="0"/>
      </w:pPr>
      <w:r>
        <w:t>1000001/011000010110010001101001000000</w:t>
      </w:r>
    </w:p>
    <w:p w:rsidR="00B539A1" w:rsidRDefault="00B539A1" w:rsidP="00B539A1">
      <w:pPr>
        <w:spacing w:after="0"/>
      </w:pPr>
      <w:r>
        <w:t xml:space="preserve">                 1000001</w:t>
      </w:r>
    </w:p>
    <w:p w:rsidR="00B539A1" w:rsidRDefault="00B539A1" w:rsidP="00B539A1">
      <w:pPr>
        <w:spacing w:after="0"/>
      </w:pPr>
      <w:r>
        <w:tab/>
        <w:t xml:space="preserve">   -----------</w:t>
      </w:r>
    </w:p>
    <w:p w:rsidR="00B539A1" w:rsidRDefault="00B539A1" w:rsidP="00B539A1">
      <w:pPr>
        <w:spacing w:after="0"/>
      </w:pPr>
      <w:r>
        <w:tab/>
        <w:t xml:space="preserve">   1110001</w:t>
      </w:r>
    </w:p>
    <w:p w:rsidR="00B539A1" w:rsidRDefault="00B539A1" w:rsidP="00B539A1">
      <w:pPr>
        <w:spacing w:after="0"/>
      </w:pPr>
      <w:r>
        <w:tab/>
        <w:t xml:space="preserve">   1000001</w:t>
      </w:r>
    </w:p>
    <w:p w:rsidR="00B539A1" w:rsidRDefault="00B539A1" w:rsidP="00B539A1">
      <w:pPr>
        <w:spacing w:after="0"/>
      </w:pPr>
      <w:r>
        <w:tab/>
        <w:t xml:space="preserve">  -------------</w:t>
      </w:r>
    </w:p>
    <w:p w:rsidR="00B539A1" w:rsidRDefault="00B539A1" w:rsidP="00B539A1">
      <w:pPr>
        <w:spacing w:after="0"/>
      </w:pPr>
      <w:r>
        <w:tab/>
        <w:t xml:space="preserve">    </w:t>
      </w:r>
      <w:proofErr w:type="gramStart"/>
      <w:r>
        <w:t>1100001</w:t>
      </w:r>
      <w:r w:rsidR="00326B06">
        <w:t xml:space="preserve">  (</w:t>
      </w:r>
      <w:proofErr w:type="spellStart"/>
      <w:proofErr w:type="gramEnd"/>
      <w:r w:rsidR="00326B06">
        <w:t>turun</w:t>
      </w:r>
      <w:proofErr w:type="spellEnd"/>
      <w:r w:rsidR="00326B06">
        <w:t xml:space="preserve"> 1 </w:t>
      </w:r>
      <w:proofErr w:type="spellStart"/>
      <w:r w:rsidR="00326B06">
        <w:t>angka</w:t>
      </w:r>
      <w:proofErr w:type="spellEnd"/>
      <w:r w:rsidR="00326B06">
        <w:t xml:space="preserve"> </w:t>
      </w:r>
      <w:proofErr w:type="spellStart"/>
      <w:r w:rsidR="00326B06">
        <w:t>dari</w:t>
      </w:r>
      <w:proofErr w:type="spellEnd"/>
      <w:r w:rsidR="00326B06">
        <w:t xml:space="preserve"> </w:t>
      </w:r>
      <w:proofErr w:type="spellStart"/>
      <w:r w:rsidR="00326B06">
        <w:t>atas</w:t>
      </w:r>
      <w:proofErr w:type="spellEnd"/>
      <w:r w:rsidR="00326B06">
        <w:t>)</w:t>
      </w:r>
    </w:p>
    <w:p w:rsidR="00B539A1" w:rsidRDefault="00B539A1" w:rsidP="00B539A1">
      <w:pPr>
        <w:spacing w:after="0"/>
      </w:pPr>
      <w:r>
        <w:tab/>
        <w:t xml:space="preserve">    1000001</w:t>
      </w:r>
    </w:p>
    <w:p w:rsidR="00B539A1" w:rsidRDefault="00B539A1" w:rsidP="00B539A1">
      <w:pPr>
        <w:spacing w:after="0"/>
      </w:pPr>
      <w:r>
        <w:tab/>
        <w:t xml:space="preserve">   ------------</w:t>
      </w:r>
    </w:p>
    <w:p w:rsidR="00326B06" w:rsidRDefault="00B539A1" w:rsidP="00B539A1">
      <w:pPr>
        <w:spacing w:after="0"/>
      </w:pPr>
      <w:r>
        <w:tab/>
        <w:t xml:space="preserve">     </w:t>
      </w:r>
      <w:r w:rsidR="00326B06">
        <w:t xml:space="preserve">  </w:t>
      </w:r>
      <w:proofErr w:type="gramStart"/>
      <w:r>
        <w:t xml:space="preserve">1000000 </w:t>
      </w:r>
      <w:r w:rsidR="00326B06">
        <w:t xml:space="preserve"> </w:t>
      </w:r>
      <w:r w:rsidR="00326B06">
        <w:t>(</w:t>
      </w:r>
      <w:proofErr w:type="spellStart"/>
      <w:proofErr w:type="gramEnd"/>
      <w:r w:rsidR="00326B06">
        <w:t>turun</w:t>
      </w:r>
      <w:proofErr w:type="spellEnd"/>
      <w:r w:rsidR="00326B06">
        <w:t xml:space="preserve"> 1 </w:t>
      </w:r>
      <w:proofErr w:type="spellStart"/>
      <w:r w:rsidR="00326B06">
        <w:t>angka</w:t>
      </w:r>
      <w:proofErr w:type="spellEnd"/>
      <w:r w:rsidR="00326B06">
        <w:t xml:space="preserve"> </w:t>
      </w:r>
      <w:proofErr w:type="spellStart"/>
      <w:r w:rsidR="00326B06">
        <w:t>dari</w:t>
      </w:r>
      <w:proofErr w:type="spellEnd"/>
      <w:r w:rsidR="00326B06">
        <w:t xml:space="preserve"> </w:t>
      </w:r>
      <w:proofErr w:type="spellStart"/>
      <w:r w:rsidR="00326B06">
        <w:t>atas</w:t>
      </w:r>
      <w:proofErr w:type="spellEnd"/>
      <w:r w:rsidR="00326B06">
        <w:t>)</w:t>
      </w:r>
    </w:p>
    <w:p w:rsidR="00326B06" w:rsidRDefault="00326B06" w:rsidP="00B539A1">
      <w:pPr>
        <w:spacing w:after="0"/>
      </w:pPr>
      <w:r>
        <w:t xml:space="preserve"> </w:t>
      </w:r>
      <w:r>
        <w:tab/>
        <w:t xml:space="preserve">       1000001</w:t>
      </w:r>
    </w:p>
    <w:p w:rsidR="00326B06" w:rsidRDefault="00326B06" w:rsidP="00B539A1">
      <w:pPr>
        <w:spacing w:after="0"/>
      </w:pPr>
      <w:r>
        <w:tab/>
        <w:t xml:space="preserve">  ------------------------</w:t>
      </w:r>
    </w:p>
    <w:p w:rsidR="00326B06" w:rsidRDefault="00326B06" w:rsidP="00B539A1">
      <w:pPr>
        <w:spacing w:after="0"/>
      </w:pPr>
      <w:r>
        <w:tab/>
        <w:t xml:space="preserve">                     1110010 (</w:t>
      </w:r>
      <w:proofErr w:type="spellStart"/>
      <w:r>
        <w:t>turun</w:t>
      </w:r>
      <w:proofErr w:type="spellEnd"/>
      <w:r>
        <w:t xml:space="preserve"> 6</w:t>
      </w:r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  <w:ind w:left="708"/>
      </w:pPr>
      <w:r>
        <w:t xml:space="preserve">                     1000001</w:t>
      </w:r>
    </w:p>
    <w:p w:rsidR="00326B06" w:rsidRDefault="00326B06" w:rsidP="00326B06">
      <w:pPr>
        <w:spacing w:after="0"/>
        <w:ind w:left="708"/>
      </w:pPr>
      <w:r>
        <w:t>---------------------------</w:t>
      </w:r>
    </w:p>
    <w:p w:rsidR="00326B06" w:rsidRDefault="00326B06" w:rsidP="00326B06">
      <w:pPr>
        <w:spacing w:after="0"/>
        <w:ind w:left="708"/>
      </w:pPr>
      <w:r>
        <w:t xml:space="preserve">                       1100110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  <w:ind w:left="708"/>
      </w:pPr>
      <w:r>
        <w:t xml:space="preserve">                       1000001</w:t>
      </w:r>
    </w:p>
    <w:p w:rsidR="00326B06" w:rsidRDefault="00326B06" w:rsidP="00326B06">
      <w:pPr>
        <w:spacing w:after="0"/>
        <w:ind w:left="708"/>
      </w:pPr>
      <w:r>
        <w:t>-----------------------------</w:t>
      </w:r>
    </w:p>
    <w:p w:rsidR="00326B06" w:rsidRDefault="00326B06" w:rsidP="00326B06">
      <w:pPr>
        <w:spacing w:after="0"/>
        <w:ind w:left="708"/>
      </w:pPr>
      <w:r>
        <w:t xml:space="preserve">                         1001110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1000001</w:t>
      </w:r>
    </w:p>
    <w:p w:rsidR="00326B06" w:rsidRDefault="00326B06" w:rsidP="00326B06">
      <w:pPr>
        <w:spacing w:after="0"/>
      </w:pPr>
      <w:r>
        <w:t xml:space="preserve">  </w:t>
      </w:r>
      <w:r>
        <w:tab/>
        <w:t>-----------------------------</w:t>
      </w:r>
    </w:p>
    <w:p w:rsidR="00326B06" w:rsidRDefault="00326B06" w:rsidP="00326B06">
      <w:pPr>
        <w:spacing w:after="0"/>
      </w:pPr>
      <w:r>
        <w:t xml:space="preserve">                     </w:t>
      </w:r>
    </w:p>
    <w:p w:rsidR="00326B06" w:rsidRDefault="00326B06" w:rsidP="00326B06">
      <w:pPr>
        <w:spacing w:after="0"/>
      </w:pPr>
    </w:p>
    <w:p w:rsidR="00326B06" w:rsidRDefault="00326B06" w:rsidP="00326B06">
      <w:pPr>
        <w:spacing w:after="0"/>
        <w:ind w:left="708"/>
      </w:pPr>
      <w:r>
        <w:lastRenderedPageBreak/>
        <w:t xml:space="preserve">                                 1111110 </w:t>
      </w:r>
      <w:r>
        <w:t>(</w:t>
      </w:r>
      <w:proofErr w:type="spellStart"/>
      <w:r>
        <w:t>turun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1111111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1111100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----------------------------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  1111010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 -----------------------------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    1110111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      -----------------------------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      1101100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           ------------------------------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         1011010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          ------------------------------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              1101100 (</w:t>
      </w:r>
      <w:proofErr w:type="spellStart"/>
      <w:r>
        <w:t>turun</w:t>
      </w:r>
      <w:proofErr w:type="spellEnd"/>
      <w:r>
        <w:t xml:space="preserve"> 2</w:t>
      </w:r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           ------------------------------</w:t>
      </w:r>
    </w:p>
    <w:p w:rsidR="00326B06" w:rsidRDefault="00326B06" w:rsidP="00326B06">
      <w:pPr>
        <w:spacing w:after="0"/>
      </w:pPr>
      <w:r>
        <w:tab/>
        <w:t xml:space="preserve">                                                     1011010 </w:t>
      </w:r>
      <w:r>
        <w:t>(</w:t>
      </w:r>
      <w:proofErr w:type="spellStart"/>
      <w:r>
        <w:t>turun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  <w:r>
        <w:tab/>
        <w:t xml:space="preserve">                                                     1000001</w:t>
      </w:r>
    </w:p>
    <w:p w:rsidR="00326B06" w:rsidRDefault="00326B06" w:rsidP="00326B06">
      <w:pPr>
        <w:spacing w:after="0"/>
      </w:pPr>
      <w:r>
        <w:tab/>
        <w:t xml:space="preserve">                                             ------------------------------</w:t>
      </w:r>
    </w:p>
    <w:p w:rsidR="00326B06" w:rsidRDefault="00326B06" w:rsidP="00326B06">
      <w:pPr>
        <w:spacing w:after="0"/>
      </w:pPr>
      <w:r>
        <w:tab/>
        <w:t xml:space="preserve">          </w:t>
      </w:r>
      <w:r>
        <w:tab/>
        <w:t xml:space="preserve">                                      </w:t>
      </w:r>
      <w:r>
        <w:tab/>
        <w:t>110110</w:t>
      </w:r>
      <w:r>
        <w:tab/>
        <w:t>→</w:t>
      </w:r>
      <w:proofErr w:type="gramStart"/>
      <w:r>
        <w:t xml:space="preserve">CRC  </w:t>
      </w:r>
      <w:r>
        <w:t>(</w:t>
      </w:r>
      <w:proofErr w:type="spellStart"/>
      <w:proofErr w:type="gramEnd"/>
      <w:r>
        <w:t>turun</w:t>
      </w:r>
      <w:bookmarkStart w:id="0" w:name="_GoBack"/>
      <w:bookmarkEnd w:id="0"/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</w:t>
      </w:r>
    </w:p>
    <w:p w:rsidR="00326B06" w:rsidRDefault="00326B06" w:rsidP="00326B06">
      <w:pPr>
        <w:spacing w:after="0"/>
      </w:pPr>
    </w:p>
    <w:p w:rsidR="00326B06" w:rsidRDefault="00326B06" w:rsidP="00326B06">
      <w:pPr>
        <w:spacing w:after="0"/>
      </w:pPr>
      <w:proofErr w:type="spellStart"/>
      <w:r>
        <w:t>Jadi</w:t>
      </w:r>
      <w:proofErr w:type="spellEnd"/>
      <w:r>
        <w:t xml:space="preserve"> T </w:t>
      </w:r>
      <w:proofErr w:type="spellStart"/>
      <w:r>
        <w:t>adalah</w:t>
      </w:r>
      <w:proofErr w:type="spellEnd"/>
      <w:r>
        <w:t xml:space="preserve">=  </w:t>
      </w:r>
      <m:oMath>
        <m:r>
          <w:rPr>
            <w:rFonts w:ascii="Cambria Math" w:hAnsi="Cambria Math"/>
          </w:rPr>
          <m:t>011000010110010001101001</m:t>
        </m:r>
        <m:r>
          <w:rPr>
            <w:rFonts w:ascii="Cambria Math" w:hAnsi="Cambria Math"/>
          </w:rPr>
          <m:t>110110</m:t>
        </m:r>
      </m:oMath>
    </w:p>
    <w:p w:rsidR="00326B06" w:rsidRDefault="00326B06" w:rsidP="00326B06">
      <w:pPr>
        <w:spacing w:after="0"/>
      </w:pPr>
      <w:r>
        <w:tab/>
      </w:r>
      <w:r>
        <w:tab/>
      </w:r>
    </w:p>
    <w:p w:rsidR="00326B06" w:rsidRDefault="00326B06" w:rsidP="00B539A1">
      <w:pPr>
        <w:spacing w:after="0"/>
      </w:pPr>
      <w:r>
        <w:t xml:space="preserve">                                 </w:t>
      </w:r>
    </w:p>
    <w:p w:rsidR="00B539A1" w:rsidRDefault="00326B06" w:rsidP="00B539A1">
      <w:pPr>
        <w:spacing w:after="0"/>
      </w:pPr>
      <w:r>
        <w:tab/>
      </w:r>
      <w:r>
        <w:tab/>
      </w:r>
      <w:r>
        <w:tab/>
      </w:r>
      <w:r w:rsidR="00B539A1">
        <w:t xml:space="preserve"> </w:t>
      </w:r>
      <w:r w:rsidR="00B539A1">
        <w:tab/>
      </w:r>
      <w:r w:rsidR="00B539A1">
        <w:tab/>
      </w:r>
      <w:r w:rsidR="00B539A1">
        <w:tab/>
      </w:r>
    </w:p>
    <w:p w:rsidR="00B539A1" w:rsidRDefault="00B539A1" w:rsidP="00B539A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B539A1" w:rsidRDefault="00B539A1" w:rsidP="00B539A1">
      <w:pPr>
        <w:spacing w:after="40"/>
      </w:pPr>
    </w:p>
    <w:p w:rsidR="00B539A1" w:rsidRDefault="00B539A1" w:rsidP="00B539A1">
      <w:pPr>
        <w:spacing w:after="40"/>
      </w:pPr>
    </w:p>
    <w:p w:rsidR="004A210C" w:rsidRDefault="004A210C">
      <w:r>
        <w:tab/>
      </w:r>
      <m:oMath>
        <m:r>
          <w:rPr>
            <w:rFonts w:ascii="Cambria Math" w:hAnsi="Cambria Math"/>
          </w:rPr>
          <m:t xml:space="preserve"> </m:t>
        </m:r>
      </m:oMath>
      <w:r>
        <w:t xml:space="preserve">       </w:t>
      </w:r>
    </w:p>
    <w:p w:rsidR="004A210C" w:rsidRPr="00B539A1" w:rsidRDefault="004A210C">
      <w:pPr>
        <w:rPr>
          <w:sz w:val="20"/>
          <w:szCs w:val="20"/>
        </w:rPr>
      </w:pPr>
      <w:r>
        <w:tab/>
      </w:r>
    </w:p>
    <w:p w:rsidR="004A210C" w:rsidRDefault="004A210C">
      <w:r>
        <w:tab/>
      </w:r>
      <w:r>
        <w:tab/>
      </w:r>
    </w:p>
    <w:p w:rsidR="004A210C" w:rsidRPr="004A210C" w:rsidRDefault="004A21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210C" w:rsidRDefault="004A210C"/>
    <w:sectPr w:rsidR="004A21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A3"/>
    <w:rsid w:val="0019075F"/>
    <w:rsid w:val="003216A3"/>
    <w:rsid w:val="00326B06"/>
    <w:rsid w:val="004A210C"/>
    <w:rsid w:val="00B539A1"/>
    <w:rsid w:val="00D716A9"/>
    <w:rsid w:val="00D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9CA27-7147-4A5D-A42C-CA89EFEC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21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5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5CD2-2D2A-4CA6-AC55-8F993401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82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MT-TERACE</dc:creator>
  <cp:keywords/>
  <dc:description/>
  <cp:lastModifiedBy>MT-TERACE</cp:lastModifiedBy>
  <cp:revision>1</cp:revision>
  <dcterms:created xsi:type="dcterms:W3CDTF">2016-11-26T12:26:00Z</dcterms:created>
  <dcterms:modified xsi:type="dcterms:W3CDTF">2016-11-27T12:20:00Z</dcterms:modified>
</cp:coreProperties>
</file>